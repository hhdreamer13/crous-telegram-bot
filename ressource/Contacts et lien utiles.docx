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2" w:rsidRDefault="00777E34" w:rsidP="00CA5FE8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857250" cy="8221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rous de Pari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14" cy="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E" w:rsidRPr="0086363E" w:rsidRDefault="0086363E" w:rsidP="0086363E">
      <w:pPr>
        <w:pStyle w:val="Titre1"/>
        <w:spacing w:before="0"/>
        <w:rPr>
          <w:rFonts w:asciiTheme="minorHAnsi" w:hAnsiTheme="minorHAnsi"/>
          <w:sz w:val="24"/>
          <w:szCs w:val="24"/>
        </w:rPr>
      </w:pPr>
      <w:r w:rsidRPr="0086363E">
        <w:rPr>
          <w:rFonts w:asciiTheme="minorHAnsi" w:hAnsiTheme="minorHAnsi"/>
          <w:sz w:val="24"/>
          <w:szCs w:val="24"/>
        </w:rPr>
        <w:t xml:space="preserve">Division de la Vie Etudiante </w:t>
      </w:r>
    </w:p>
    <w:p w:rsidR="0086363E" w:rsidRPr="0086363E" w:rsidRDefault="0086363E" w:rsidP="0086363E">
      <w:pPr>
        <w:spacing w:after="0"/>
        <w:rPr>
          <w:color w:val="2E74B5" w:themeColor="accent1" w:themeShade="BF"/>
          <w:sz w:val="24"/>
          <w:szCs w:val="24"/>
        </w:rPr>
      </w:pPr>
      <w:r w:rsidRPr="0086363E">
        <w:rPr>
          <w:color w:val="2E74B5" w:themeColor="accent1" w:themeShade="BF"/>
          <w:sz w:val="24"/>
          <w:szCs w:val="24"/>
        </w:rPr>
        <w:t xml:space="preserve">Dossier Social Etudiant </w:t>
      </w:r>
    </w:p>
    <w:p w:rsidR="00777E34" w:rsidRPr="0086363E" w:rsidRDefault="00777E34" w:rsidP="0086363E">
      <w:pPr>
        <w:spacing w:after="0"/>
        <w:rPr>
          <w:color w:val="2E74B5" w:themeColor="accent1" w:themeShade="BF"/>
          <w:sz w:val="24"/>
          <w:szCs w:val="24"/>
        </w:rPr>
      </w:pPr>
      <w:r w:rsidRPr="0086363E">
        <w:rPr>
          <w:color w:val="2E74B5" w:themeColor="accent1" w:themeShade="BF"/>
          <w:sz w:val="24"/>
          <w:szCs w:val="24"/>
        </w:rPr>
        <w:t>Centre de contact IDF</w:t>
      </w:r>
    </w:p>
    <w:p w:rsidR="00777E34" w:rsidRDefault="00777E34" w:rsidP="00777E34">
      <w:pPr>
        <w:spacing w:after="0"/>
      </w:pPr>
    </w:p>
    <w:p w:rsidR="00777E34" w:rsidRPr="0086363E" w:rsidRDefault="00777E34" w:rsidP="0086363E">
      <w:pPr>
        <w:pStyle w:val="Titre2"/>
        <w:jc w:val="center"/>
        <w:rPr>
          <w:b/>
          <w:sz w:val="44"/>
          <w:u w:val="single"/>
        </w:rPr>
      </w:pPr>
      <w:r w:rsidRPr="0086363E">
        <w:rPr>
          <w:b/>
          <w:sz w:val="44"/>
          <w:u w:val="single"/>
        </w:rPr>
        <w:t>Contacts et liens utiles</w:t>
      </w:r>
    </w:p>
    <w:p w:rsidR="00777E34" w:rsidRPr="0086363E" w:rsidRDefault="00777E34" w:rsidP="002378FC">
      <w:pPr>
        <w:pStyle w:val="Titre3"/>
        <w:rPr>
          <w:b/>
          <w:color w:val="FF0000"/>
          <w:sz w:val="32"/>
          <w:u w:val="single"/>
        </w:rPr>
      </w:pPr>
      <w:r w:rsidRPr="0086363E">
        <w:rPr>
          <w:b/>
          <w:color w:val="FF0000"/>
          <w:sz w:val="32"/>
          <w:u w:val="single"/>
        </w:rPr>
        <w:t>LOGEMENT</w:t>
      </w:r>
      <w:r w:rsidR="0086363E">
        <w:rPr>
          <w:b/>
          <w:color w:val="FF0000"/>
          <w:sz w:val="32"/>
          <w:u w:val="single"/>
        </w:rPr>
        <w:t> :</w:t>
      </w:r>
    </w:p>
    <w:p w:rsidR="002C53A4" w:rsidRPr="002C53A4" w:rsidRDefault="002C53A4" w:rsidP="002C53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C53A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Paris :</w:t>
      </w:r>
    </w:p>
    <w:p w:rsidR="002C53A4" w:rsidRPr="002C53A4" w:rsidRDefault="002C53A4" w:rsidP="002C53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C53A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Demande d’AILE </w:t>
      </w:r>
    </w:p>
    <w:p w:rsidR="002C53A4" w:rsidRPr="002C53A4" w:rsidRDefault="002C53A4" w:rsidP="002C53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C53A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aile@crous-paris.fr pour les infos / depot-dossier.aile@crous-paris.fr pour dépôt de dossier</w:t>
      </w:r>
    </w:p>
    <w:p w:rsidR="002C53A4" w:rsidRPr="002C53A4" w:rsidRDefault="002C53A4" w:rsidP="002C53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C53A4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Logement D S E</w:t>
      </w:r>
    </w:p>
    <w:p w:rsidR="00BE27F8" w:rsidRDefault="002E31A6" w:rsidP="002C53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hyperlink r:id="rId5" w:history="1">
        <w:r w:rsidR="00BE27F8" w:rsidRPr="007155AA">
          <w:rPr>
            <w:rStyle w:val="Lienhypertexte"/>
            <w:rFonts w:asciiTheme="majorHAnsi" w:eastAsiaTheme="majorEastAsia" w:hAnsiTheme="majorHAnsi" w:cstheme="majorBidi"/>
            <w:i/>
            <w:iCs/>
          </w:rPr>
          <w:t>Logement.pole-social@crous-paris.fr</w:t>
        </w:r>
      </w:hyperlink>
    </w:p>
    <w:p w:rsidR="00CA5FE8" w:rsidRPr="002378FC" w:rsidRDefault="00CA5FE8" w:rsidP="002C53A4">
      <w:pPr>
        <w:rPr>
          <w:rStyle w:val="Lienhypertexte"/>
          <w:b/>
          <w:color w:val="000000" w:themeColor="text1"/>
          <w:sz w:val="20"/>
          <w:szCs w:val="20"/>
          <w:u w:val="none"/>
        </w:rPr>
      </w:pPr>
      <w:r w:rsidRPr="002378FC">
        <w:rPr>
          <w:rStyle w:val="Lienhypertexte"/>
          <w:b/>
          <w:color w:val="000000" w:themeColor="text1"/>
          <w:sz w:val="20"/>
          <w:szCs w:val="20"/>
          <w:u w:val="none"/>
        </w:rPr>
        <w:t xml:space="preserve">Créteil : </w:t>
      </w:r>
    </w:p>
    <w:p w:rsidR="00CA5FE8" w:rsidRPr="00CA5FE8" w:rsidRDefault="00CA5FE8" w:rsidP="002378FC">
      <w:pPr>
        <w:rPr>
          <w:rStyle w:val="Lienhypertexte"/>
          <w:color w:val="000000" w:themeColor="text1"/>
          <w:sz w:val="20"/>
          <w:szCs w:val="20"/>
          <w:u w:val="none"/>
        </w:rPr>
      </w:pPr>
      <w:r w:rsidRPr="00CA5FE8">
        <w:rPr>
          <w:rStyle w:val="Lienhypertexte"/>
          <w:color w:val="000000" w:themeColor="text1"/>
          <w:sz w:val="20"/>
          <w:szCs w:val="20"/>
          <w:u w:val="none"/>
        </w:rPr>
        <w:t>En attente</w:t>
      </w:r>
    </w:p>
    <w:p w:rsidR="00CA5FE8" w:rsidRPr="002378FC" w:rsidRDefault="00CA5FE8" w:rsidP="002378FC">
      <w:pPr>
        <w:rPr>
          <w:b/>
        </w:rPr>
      </w:pPr>
      <w:r w:rsidRPr="002378FC">
        <w:rPr>
          <w:rStyle w:val="Lienhypertexte"/>
          <w:b/>
          <w:color w:val="000000" w:themeColor="text1"/>
          <w:sz w:val="20"/>
          <w:szCs w:val="20"/>
          <w:u w:val="none"/>
        </w:rPr>
        <w:t>Versailles :</w:t>
      </w:r>
    </w:p>
    <w:p w:rsidR="00777E34" w:rsidRPr="00CA5FE8" w:rsidRDefault="00CA5FE8" w:rsidP="002378FC">
      <w:r w:rsidRPr="00CA5FE8">
        <w:t xml:space="preserve">En attente </w:t>
      </w:r>
    </w:p>
    <w:p w:rsidR="00777E34" w:rsidRPr="0086363E" w:rsidRDefault="00777E34" w:rsidP="002378FC">
      <w:pPr>
        <w:pStyle w:val="Titre3"/>
        <w:rPr>
          <w:color w:val="FF0000"/>
          <w:sz w:val="32"/>
        </w:rPr>
      </w:pPr>
      <w:r w:rsidRPr="0086363E">
        <w:rPr>
          <w:color w:val="FF0000"/>
          <w:sz w:val="32"/>
        </w:rPr>
        <w:t>SERVICE SOCIAL</w:t>
      </w:r>
    </w:p>
    <w:p w:rsidR="00777E34" w:rsidRPr="00CA5FE8" w:rsidRDefault="00777E34" w:rsidP="002378FC">
      <w:pPr>
        <w:pStyle w:val="Titre4"/>
      </w:pPr>
      <w:r w:rsidRPr="00CA5FE8">
        <w:t>Paris</w:t>
      </w:r>
      <w:r w:rsidR="00CA5FE8" w:rsidRPr="00CA5FE8">
        <w:t> :</w:t>
      </w:r>
    </w:p>
    <w:p w:rsidR="0037365C" w:rsidRDefault="0086363E" w:rsidP="002378FC">
      <w:pPr>
        <w:pStyle w:val="Titre5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En attente </w:t>
      </w:r>
    </w:p>
    <w:p w:rsidR="00CA5FE8" w:rsidRPr="00CA5FE8" w:rsidRDefault="00CA5FE8" w:rsidP="00CA5FE8">
      <w:pPr>
        <w:spacing w:after="0"/>
        <w:rPr>
          <w:sz w:val="20"/>
          <w:szCs w:val="20"/>
        </w:rPr>
      </w:pPr>
    </w:p>
    <w:p w:rsidR="00CA5FE8" w:rsidRPr="00CA5FE8" w:rsidRDefault="00CA5FE8" w:rsidP="0086363E">
      <w:pPr>
        <w:pStyle w:val="Titre4"/>
      </w:pPr>
      <w:r w:rsidRPr="00CA5FE8">
        <w:t>Créteil :</w:t>
      </w:r>
      <w:r w:rsidRPr="00CA5FE8">
        <w:rPr>
          <w:rFonts w:ascii="Times New Roman" w:eastAsia="Times New Roman" w:hAnsi="Times New Roman"/>
          <w:lang w:eastAsia="fr-FR"/>
        </w:rPr>
        <w:t xml:space="preserve"> </w:t>
      </w:r>
    </w:p>
    <w:p w:rsidR="00CA5FE8" w:rsidRPr="00CA5FE8" w:rsidRDefault="00CA5FE8" w:rsidP="002378FC">
      <w:pPr>
        <w:pStyle w:val="Titre5"/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</w:pPr>
      <w:r w:rsidRPr="00CA5FE8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Mail :</w:t>
      </w:r>
      <w:hyperlink r:id="rId6" w:history="1">
        <w:r w:rsidRPr="00CA5FE8">
          <w:rPr>
            <w:rStyle w:val="Lienhypertexte"/>
            <w:rFonts w:ascii="Times New Roman" w:eastAsia="Times New Roman" w:hAnsi="Times New Roman" w:cs="Times New Roman"/>
            <w:bCs/>
            <w:sz w:val="20"/>
            <w:szCs w:val="20"/>
            <w:lang w:eastAsia="fr-FR"/>
          </w:rPr>
          <w:t>social@crous-creteil.fr</w:t>
        </w:r>
      </w:hyperlink>
    </w:p>
    <w:p w:rsidR="00CA5FE8" w:rsidRPr="002378FC" w:rsidRDefault="00CA5FE8" w:rsidP="002378FC">
      <w:pPr>
        <w:pStyle w:val="Corpsdetexte"/>
        <w:rPr>
          <w:b/>
          <w:lang w:eastAsia="fr-FR"/>
        </w:rPr>
      </w:pPr>
      <w:r w:rsidRPr="002378FC">
        <w:rPr>
          <w:b/>
          <w:lang w:eastAsia="fr-FR"/>
        </w:rPr>
        <w:t>Versailles :</w:t>
      </w:r>
    </w:p>
    <w:p w:rsidR="00CA5FE8" w:rsidRDefault="0003537D" w:rsidP="002378FC">
      <w:pPr>
        <w:pStyle w:val="Corpsdetexte"/>
        <w:rPr>
          <w:lang w:eastAsia="fr-FR"/>
        </w:rPr>
      </w:pPr>
      <w:r>
        <w:rPr>
          <w:lang w:eastAsia="fr-FR"/>
        </w:rPr>
        <w:t xml:space="preserve">Rapprocher les étudiants vers le site du Crous de Versailles onglet service social </w:t>
      </w:r>
      <w:r w:rsidR="00D2297F">
        <w:rPr>
          <w:lang w:eastAsia="fr-FR"/>
        </w:rPr>
        <w:t>(contacts selon le secteur)</w:t>
      </w:r>
    </w:p>
    <w:p w:rsidR="00C52DD2" w:rsidRPr="0086363E" w:rsidRDefault="00C52DD2" w:rsidP="002378FC">
      <w:pPr>
        <w:pStyle w:val="Titre3"/>
        <w:rPr>
          <w:rFonts w:eastAsia="Times New Roman"/>
          <w:b/>
          <w:color w:val="FF0000"/>
          <w:sz w:val="32"/>
          <w:u w:val="single"/>
          <w:lang w:eastAsia="fr-FR"/>
        </w:rPr>
      </w:pPr>
      <w:r w:rsidRPr="0086363E">
        <w:rPr>
          <w:rFonts w:eastAsia="Times New Roman"/>
          <w:b/>
          <w:color w:val="FF0000"/>
          <w:sz w:val="32"/>
          <w:u w:val="single"/>
          <w:lang w:eastAsia="fr-FR"/>
        </w:rPr>
        <w:t>IZLY</w:t>
      </w:r>
      <w:r w:rsidR="0086363E">
        <w:rPr>
          <w:rFonts w:eastAsia="Times New Roman"/>
          <w:b/>
          <w:color w:val="FF0000"/>
          <w:sz w:val="32"/>
          <w:u w:val="single"/>
          <w:lang w:eastAsia="fr-FR"/>
        </w:rPr>
        <w:t xml:space="preserve"> : </w:t>
      </w:r>
    </w:p>
    <w:p w:rsidR="0086363E" w:rsidRDefault="0086363E" w:rsidP="002378FC">
      <w:pPr>
        <w:pStyle w:val="Corpsdetexte"/>
      </w:pPr>
    </w:p>
    <w:p w:rsidR="0086363E" w:rsidRDefault="0086363E" w:rsidP="002378FC">
      <w:pPr>
        <w:pStyle w:val="Corpsdetexte"/>
      </w:pPr>
      <w:r>
        <w:t>Suivi technique :</w:t>
      </w:r>
    </w:p>
    <w:p w:rsidR="00C52DD2" w:rsidRDefault="002E31A6" w:rsidP="002378FC">
      <w:pPr>
        <w:pStyle w:val="Corpsdetexte"/>
        <w:rPr>
          <w:rStyle w:val="Lienhypertexte"/>
          <w:rFonts w:eastAsia="Times New Roman" w:cs="Times New Roman"/>
          <w:bCs/>
          <w:sz w:val="20"/>
          <w:szCs w:val="20"/>
          <w:lang w:eastAsia="fr-FR"/>
        </w:rPr>
      </w:pPr>
      <w:hyperlink r:id="rId7" w:history="1">
        <w:r w:rsidR="00C52DD2" w:rsidRPr="00C274D3">
          <w:rPr>
            <w:rStyle w:val="Lienhypertexte"/>
            <w:rFonts w:eastAsia="Times New Roman" w:cs="Times New Roman"/>
            <w:bCs/>
            <w:sz w:val="20"/>
            <w:szCs w:val="20"/>
            <w:lang w:eastAsia="fr-FR"/>
          </w:rPr>
          <w:t>assistance-izly@crous-paris.fr</w:t>
        </w:r>
      </w:hyperlink>
    </w:p>
    <w:p w:rsidR="002E31A6" w:rsidRDefault="002E31A6" w:rsidP="0031741E">
      <w:pPr>
        <w:pStyle w:val="Corpsdetexte"/>
        <w:rPr>
          <w:rFonts w:ascii="Calibri" w:eastAsia="Times New Roman" w:hAnsi="Calibri"/>
          <w:color w:val="000000"/>
        </w:rPr>
      </w:pPr>
      <w:hyperlink r:id="rId8" w:history="1">
        <w:r>
          <w:rPr>
            <w:rStyle w:val="Lienhypertexte"/>
            <w:rFonts w:ascii="Calibri" w:eastAsia="Times New Roman" w:hAnsi="Calibri"/>
          </w:rPr>
          <w:t>support.izly@crous-creteil.fr</w:t>
        </w:r>
      </w:hyperlink>
    </w:p>
    <w:bookmarkStart w:id="0" w:name="_GoBack"/>
    <w:bookmarkEnd w:id="0"/>
    <w:p w:rsidR="0031741E" w:rsidRDefault="002E31A6" w:rsidP="0031741E">
      <w:pPr>
        <w:pStyle w:val="Corpsdetexte"/>
        <w:rPr>
          <w:rStyle w:val="Lienhypertexte"/>
          <w:rFonts w:eastAsia="Times New Roman" w:cs="Times New Roman"/>
          <w:bCs/>
          <w:sz w:val="20"/>
          <w:szCs w:val="20"/>
          <w:lang w:eastAsia="fr-FR"/>
        </w:rPr>
      </w:pPr>
      <w:r>
        <w:fldChar w:fldCharType="begin"/>
      </w:r>
      <w:r>
        <w:instrText xml:space="preserve"> HYPERLINK "mailto:assistance-izly@crous-versailles.fr" </w:instrText>
      </w:r>
      <w:r>
        <w:fldChar w:fldCharType="separate"/>
      </w:r>
      <w:r w:rsidR="0031741E" w:rsidRPr="00487724">
        <w:rPr>
          <w:rStyle w:val="Lienhypertexte"/>
          <w:rFonts w:eastAsia="Times New Roman" w:cs="Times New Roman"/>
          <w:bCs/>
          <w:sz w:val="20"/>
          <w:szCs w:val="20"/>
          <w:lang w:eastAsia="fr-FR"/>
        </w:rPr>
        <w:t>assistance-izly@crous-versailles.fr</w:t>
      </w:r>
      <w:r>
        <w:rPr>
          <w:rStyle w:val="Lienhypertexte"/>
          <w:rFonts w:eastAsia="Times New Roman" w:cs="Times New Roman"/>
          <w:bCs/>
          <w:sz w:val="20"/>
          <w:szCs w:val="20"/>
          <w:lang w:eastAsia="fr-FR"/>
        </w:rPr>
        <w:fldChar w:fldCharType="end"/>
      </w:r>
    </w:p>
    <w:p w:rsidR="0086363E" w:rsidRDefault="0086363E" w:rsidP="0031741E">
      <w:pPr>
        <w:pStyle w:val="Corpsdetexte"/>
        <w:rPr>
          <w:rStyle w:val="Lienhypertexte"/>
          <w:rFonts w:eastAsia="Times New Roman" w:cs="Times New Roman"/>
          <w:bCs/>
          <w:sz w:val="20"/>
          <w:szCs w:val="20"/>
          <w:lang w:eastAsia="fr-FR"/>
        </w:rPr>
      </w:pPr>
    </w:p>
    <w:p w:rsidR="0086363E" w:rsidRPr="00A23532" w:rsidRDefault="0086363E" w:rsidP="0031741E">
      <w:pPr>
        <w:pStyle w:val="Corpsdetexte"/>
        <w:rPr>
          <w:rFonts w:eastAsia="Times New Roman" w:cs="Times New Roman"/>
          <w:bCs/>
          <w:sz w:val="20"/>
          <w:szCs w:val="20"/>
          <w:lang w:eastAsia="fr-FR"/>
        </w:rPr>
      </w:pPr>
      <w:r w:rsidRPr="00A23532">
        <w:rPr>
          <w:rStyle w:val="Lienhypertexte"/>
          <w:rFonts w:eastAsia="Times New Roman" w:cs="Times New Roman"/>
          <w:bCs/>
          <w:color w:val="auto"/>
          <w:sz w:val="20"/>
          <w:szCs w:val="20"/>
          <w:u w:val="none"/>
          <w:lang w:eastAsia="fr-FR"/>
        </w:rPr>
        <w:t xml:space="preserve">Mise à jour compte </w:t>
      </w:r>
      <w:proofErr w:type="spellStart"/>
      <w:r w:rsidRPr="00A23532">
        <w:rPr>
          <w:rStyle w:val="Lienhypertexte"/>
          <w:rFonts w:eastAsia="Times New Roman" w:cs="Times New Roman"/>
          <w:bCs/>
          <w:color w:val="auto"/>
          <w:sz w:val="20"/>
          <w:szCs w:val="20"/>
          <w:u w:val="none"/>
          <w:lang w:eastAsia="fr-FR"/>
        </w:rPr>
        <w:t>izly</w:t>
      </w:r>
      <w:proofErr w:type="spellEnd"/>
      <w:r w:rsidRPr="00A23532">
        <w:rPr>
          <w:rStyle w:val="Lienhypertexte"/>
          <w:rFonts w:eastAsia="Times New Roman" w:cs="Times New Roman"/>
          <w:bCs/>
          <w:color w:val="auto"/>
          <w:sz w:val="20"/>
          <w:szCs w:val="20"/>
          <w:u w:val="none"/>
          <w:lang w:eastAsia="fr-FR"/>
        </w:rPr>
        <w:t xml:space="preserve"> pour repas à 1 euros </w:t>
      </w:r>
    </w:p>
    <w:p w:rsidR="0031741E" w:rsidRDefault="0031741E" w:rsidP="002378FC">
      <w:pPr>
        <w:pStyle w:val="Corpsdetexte"/>
        <w:rPr>
          <w:rFonts w:eastAsia="Times New Roman" w:cs="Times New Roman"/>
          <w:bCs/>
          <w:sz w:val="20"/>
          <w:szCs w:val="20"/>
          <w:lang w:eastAsia="fr-FR"/>
        </w:rPr>
      </w:pPr>
    </w:p>
    <w:p w:rsidR="00CA5FE8" w:rsidRPr="002378FC" w:rsidRDefault="00CA5FE8" w:rsidP="002378FC">
      <w:pPr>
        <w:pStyle w:val="Corpsdetexte"/>
        <w:rPr>
          <w:b/>
        </w:rPr>
      </w:pPr>
      <w:r w:rsidRPr="002378FC">
        <w:rPr>
          <w:b/>
        </w:rPr>
        <w:t>Adresses (prestataires de numérisation)</w:t>
      </w:r>
    </w:p>
    <w:p w:rsidR="00CA5FE8" w:rsidRPr="002378FC" w:rsidRDefault="00CA5FE8" w:rsidP="002378FC">
      <w:pPr>
        <w:pStyle w:val="Corpsdetexte"/>
        <w:rPr>
          <w:b/>
        </w:rPr>
      </w:pPr>
      <w:r w:rsidRPr="002378FC">
        <w:rPr>
          <w:b/>
        </w:rPr>
        <w:t>Pour les dossiers de Paris :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Centre de Numérisation du Crous de Paris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TSA 64023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59901 Lille cedex 9</w:t>
      </w:r>
    </w:p>
    <w:p w:rsidR="00CA5FE8" w:rsidRPr="00CA5FE8" w:rsidRDefault="00CA5FE8" w:rsidP="002378FC">
      <w:pPr>
        <w:pStyle w:val="Titre4"/>
      </w:pPr>
      <w:r w:rsidRPr="00CA5FE8">
        <w:t>Pour les dossiers de Créteil :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Centre de numérisation du Crous de Créteil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TSA 74024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59901 Lille cedex 9</w:t>
      </w:r>
    </w:p>
    <w:p w:rsidR="00CA5FE8" w:rsidRPr="00CA5FE8" w:rsidRDefault="00CA5FE8" w:rsidP="002378FC">
      <w:pPr>
        <w:pStyle w:val="Titre4"/>
      </w:pPr>
      <w:r w:rsidRPr="00CA5FE8">
        <w:t>Pour les dossiers de Versailles :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Centre de Numérisation du Crous de Versailles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TSA 84025</w:t>
      </w:r>
    </w:p>
    <w:p w:rsidR="00CA5FE8" w:rsidRPr="00CA5FE8" w:rsidRDefault="00CA5FE8" w:rsidP="00CA5FE8">
      <w:pPr>
        <w:spacing w:after="0"/>
        <w:jc w:val="center"/>
        <w:rPr>
          <w:sz w:val="20"/>
          <w:szCs w:val="20"/>
        </w:rPr>
      </w:pPr>
      <w:r w:rsidRPr="00CA5FE8">
        <w:rPr>
          <w:sz w:val="20"/>
          <w:szCs w:val="20"/>
        </w:rPr>
        <w:t>59901 Lille cedex 9</w:t>
      </w:r>
    </w:p>
    <w:p w:rsidR="00777E34" w:rsidRDefault="00777E34" w:rsidP="00CA5FE8">
      <w:pPr>
        <w:spacing w:after="0"/>
        <w:rPr>
          <w:sz w:val="20"/>
          <w:szCs w:val="20"/>
        </w:rPr>
      </w:pPr>
    </w:p>
    <w:p w:rsidR="0055358E" w:rsidRDefault="0055358E" w:rsidP="00CA5FE8">
      <w:pPr>
        <w:spacing w:after="0"/>
        <w:rPr>
          <w:sz w:val="20"/>
          <w:szCs w:val="20"/>
        </w:rPr>
      </w:pPr>
    </w:p>
    <w:p w:rsidR="0055358E" w:rsidRDefault="0055358E" w:rsidP="00CA5FE8">
      <w:pPr>
        <w:spacing w:after="0"/>
        <w:rPr>
          <w:sz w:val="20"/>
          <w:szCs w:val="20"/>
        </w:rPr>
      </w:pPr>
    </w:p>
    <w:p w:rsidR="0055358E" w:rsidRPr="00CA5FE8" w:rsidRDefault="0055358E" w:rsidP="00CA5FE8">
      <w:pPr>
        <w:spacing w:after="0"/>
        <w:rPr>
          <w:sz w:val="20"/>
          <w:szCs w:val="20"/>
        </w:rPr>
      </w:pPr>
    </w:p>
    <w:sectPr w:rsidR="0055358E" w:rsidRPr="00CA5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34"/>
    <w:rsid w:val="00032CDC"/>
    <w:rsid w:val="0003537D"/>
    <w:rsid w:val="00053452"/>
    <w:rsid w:val="000F2C40"/>
    <w:rsid w:val="00202142"/>
    <w:rsid w:val="002378FC"/>
    <w:rsid w:val="002C53A4"/>
    <w:rsid w:val="002E31A6"/>
    <w:rsid w:val="0031741E"/>
    <w:rsid w:val="0037365C"/>
    <w:rsid w:val="004849F7"/>
    <w:rsid w:val="00523E5B"/>
    <w:rsid w:val="0055358E"/>
    <w:rsid w:val="00580065"/>
    <w:rsid w:val="00771D47"/>
    <w:rsid w:val="00777E34"/>
    <w:rsid w:val="0086363E"/>
    <w:rsid w:val="00911521"/>
    <w:rsid w:val="009359B9"/>
    <w:rsid w:val="00A23532"/>
    <w:rsid w:val="00A97D77"/>
    <w:rsid w:val="00BE27F8"/>
    <w:rsid w:val="00C306CE"/>
    <w:rsid w:val="00C52DD2"/>
    <w:rsid w:val="00CA5FE8"/>
    <w:rsid w:val="00D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AC9C"/>
  <w15:chartTrackingRefBased/>
  <w15:docId w15:val="{C1D5B4F9-BF3F-46F8-9136-3E33A3BA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7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378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7E34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03537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237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78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78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8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378F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Date">
    <w:name w:val="Date"/>
    <w:basedOn w:val="Normal"/>
    <w:next w:val="Normal"/>
    <w:link w:val="DateCar"/>
    <w:uiPriority w:val="99"/>
    <w:unhideWhenUsed/>
    <w:rsid w:val="002378FC"/>
  </w:style>
  <w:style w:type="character" w:customStyle="1" w:styleId="DateCar">
    <w:name w:val="Date Car"/>
    <w:basedOn w:val="Policepardfaut"/>
    <w:link w:val="Date"/>
    <w:uiPriority w:val="99"/>
    <w:rsid w:val="002378FC"/>
  </w:style>
  <w:style w:type="paragraph" w:styleId="Corpsdetexte">
    <w:name w:val="Body Text"/>
    <w:basedOn w:val="Normal"/>
    <w:link w:val="CorpsdetexteCar"/>
    <w:uiPriority w:val="99"/>
    <w:unhideWhenUsed/>
    <w:rsid w:val="002378F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23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.izly@crous-creteil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sistance-izly@crous-paris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ial@crous-creteil.fr" TargetMode="External"/><Relationship Id="rId5" Type="http://schemas.openxmlformats.org/officeDocument/2006/relationships/hyperlink" Target="mailto:Logement.pole-social@crous-paris.f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BC08484F</Template>
  <TotalTime>427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 de Paris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ANGIOLETTI</dc:creator>
  <cp:keywords/>
  <dc:description/>
  <cp:lastModifiedBy>Leo ANGIOLETTI</cp:lastModifiedBy>
  <cp:revision>22</cp:revision>
  <dcterms:created xsi:type="dcterms:W3CDTF">2020-01-15T10:59:00Z</dcterms:created>
  <dcterms:modified xsi:type="dcterms:W3CDTF">2020-09-04T09:51:00Z</dcterms:modified>
</cp:coreProperties>
</file>